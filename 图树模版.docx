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快读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struct FastIO {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static const int S = 1e7;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int wpos;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char wbuf[S];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FastIO() : wpos(0) {}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inline int xchar() {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static char buf[S];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static int len = 0, pos = 0;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if (pos == len)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pos = 0, len = fread(buf, 1, S, stdin);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if (pos == len) exit(0);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return buf[pos++];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inline int xuint() {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int c = xchar(), x = 0;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while (c &lt;= 32) c = xchar();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for (; '0' &lt;= c &amp;&amp; c &lt;= '9'; c = xchar()) x = x * 10 + c - '0';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return x;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inline int xint()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{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int s = 1, c = xchar(), x = 0;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while (c &lt;= 32) c = xchar();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if (c == '-') s = -1, c = xchar();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for (; '0' &lt;= c &amp;&amp; c &lt;= '9'; c = xchar()) x = x * 10 + c - '0';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return x * s;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inline void xstring(char *s)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{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int c = xchar();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while (c &lt;= 32) c = xchar();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for (; c &gt; 32; c = xchar()) * s++ = c;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*s = 0;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inline void wchar(int x)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{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if (wpos == S) fwrite(wbuf, 1, S, stdout), wpos = 0;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wbuf[wpos++] = x;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inline void wint(ll x)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{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if (x &lt; 0) wchar('-'), x = -x;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char s[24];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int n = 0;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while (x || !n) s[n++] = '0' + x % 10, x /= 10;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while (n--) wchar(s[n]);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wchar('\n');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inline void wstring(const char *s)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{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while (*s) wchar(*s++);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~FastIO()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{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if (wpos) fwrite(wbuf, 1, wpos, stdout), wpos = 0;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 io;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ZKW线段树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sum[maxn&lt;&lt;2],add[maxn&lt;&lt;2],mx[maxn&lt;&lt;2],mn[maxn&lt;&lt;2],w[maxn],N;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inline void build(int n)//建树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for(N=1;N&lt;=n+1;N&lt;&lt;=1);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for(int i=1;i&lt;=N+n;i++) add[i]=0;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for(int i=N+1;i&lt;=N+n;i++){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scanf("%d",&amp;sum[i]);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mn[i]=mx[i]=sum[i];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for(int i=N-1;i;i--){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sum[i]=sum[i&lt;&lt;1]+sum[i&lt;&lt;1|1];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mn[i]=min(mn[i&lt;&lt;1],mn[i&lt;&lt;1|1]),mn[i&lt;&lt;1]-=mn[i],mn[i&lt;&lt;1|1]-=mn[i];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mx[i]=max(mx[i&lt;&lt;1],mx[i&lt;&lt;1|1]),mx[i&lt;&lt;1]-=mx[i],mx[i&lt;&lt;1|1]-=mx[i];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inline void update(int x,int k)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x+=N;mx[x]+=k;mn[x]+=k;sum[x]+=k;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A;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for(;x&gt;1;x&gt;&gt;=1){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sum[x&gt;&gt;1]+=k;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A=min(mn[x],mn[x^1]);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mn[x]-=A;mn[x^1]-=A;mn[x&gt;&gt;1]+=A;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A=max(mx[x],mx[x^1]);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mx[x]-=A;mx[x^1]-=A;mx[x&gt;&gt;1]+=A;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inline void update(int s,int t,int k)//维护区间修改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lc=0,rc=0,num=1,A;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for(s+=N-1,t+=N+1;s^t^1;s&gt;&gt;=1,t&gt;&gt;=1,num&lt;&lt;=1){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if(~s&amp;1) add[s^1]+=k,sum[s^1]+=k*num,mn[s^1]+=k,mx[s^1]+=k,lc+=num;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if(t&amp;1) add[t^1]+=k,sum[t^1]+=k*num,mn[t^1]+=k,mx[t^1]+=k,rc+=num;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sum[s&gt;&gt;1]+=k*lc;sum[t&gt;&gt;1]+=k*rc;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A=min(mn[s],mn[s^1]),mn[s]-=A,mn[s^1]-=A,mn[s&gt;&gt;1]+=A;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A=max(mx[s],mx[s^1]),mx[s]-=A,mx[s^1]-=A,mx[s&gt;&gt;1]+=A;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A=min(mn[t],mn[t^1]),mn[t]-=A,mn[t^1]-=A,mn[t&gt;&gt;1]+=A;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A=max(mx[t],mx[t^1]),mx[t]-=A,mx[t^1]-=A,mx[t&gt;&gt;1]+=A;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for(lc+=rc;s&gt;1;s&gt;&gt;=1){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sum[s&gt;&gt;1]+=k*lc;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A=min(mn[s],mn[s^1]),mn[s]-=A,mn[s^1]-=A,mn[s&gt;&gt;1]+=A;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A=max(mx[s],mx[s^1]),mx[s]-=A,mx[s^1]-=A,mx[s&gt;&gt;1]+=A;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inline int query_sum(int s,int t)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lc=0,rc=0,num=1,ans=0;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for(s+=N-1,t+=N+1;s^t^1;s&gt;&gt;=1,t&gt;&gt;=1,num&lt;&lt;=1){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if(add[s]) ans+=add[s]*lc;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if(add[t]) ans+=add[t]*rc;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if(~s&amp;1) ans+=sum[s^1],lc+=num;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if(t&amp;1) ans+=sum[t^1],rc+=num;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for(;s;s&gt;&gt;=1,t&gt;&gt;=1){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ans+=add[s]*lc+add[t]*rc;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ans;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inline int query_min(int s,int t)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sans=0,tans=0;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s+=N,t+=N;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if(s!=t){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for(;s^t^1;s&gt;&gt;=1,t&gt;&gt;=1){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sans+=mn[s],tans+=mn[t];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if(~s&amp;1) sans=min(sans,mn[s^1]);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if(t&amp;1) tans=min(tans,mn[t^1]);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ans=min(sans+mn[s],tans+mn[t]);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while(s&gt;1) ans+=mn[s&gt;&gt;=1];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ans;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inline int query_max(int s,int t)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sans=0,tans=0;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s+=N,t+=N;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if(s!=t){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for(;s^t^1;s&gt;&gt;=1,t&gt;&gt;=1){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sans+=mx[s],tans+=mx[t];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if(~s&amp;1) sans=max(sans,mx[s^1]);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if(t&amp;1) tans=max(tans,mx[t^1]);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ans=max(sans+mx[s],tans+mx[t]);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while(s&gt;1) ans+=mx[s&gt;&gt;=1];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ans;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K短路（A*）O(nk)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inline void dijkstra(int s)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for(int i=1;i&lt;=n;i++){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dis[i]=INF;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vis[i]=0;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priority_queue&lt;Node&gt;Q;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Q.push(Node(s,dis[s]=0));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while(!Q.empty())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u=Q.top().u;Q.pop();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if(vis[u]) continue;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vis[u]=1;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for(int i=head1[u];i!=-1;i=edge[i].next){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int v=edge[i].to;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if(!vis[v]&amp;&amp;dis[v]&gt;dis[u]+edge[i].w){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dis[v]=dis[u]+edge[i].w;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Q.push(Node(v,dis[v]));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inline int Astar(int s,int t,int k)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if(dis[s]&gt;=INF||k==1) return dis[s];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priority_queue&lt;Node&gt;Q;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Q.push(Node(s,dis[s]));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u,d;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while(!Q.empty())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u=Q.top().u,d=Q.top().d;Q.pop();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if(u==t){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if(--k==0) break;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continue;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for(int i=head[u];i!=-1;i=edge[i].next){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int v=edge[i].to;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Q.push(Node(v,d+edge[i].w+dis[v]-dis[u]));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d;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K短路（可持久化堆）O(nlogn+mlogm+klogk)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int maxn=1010;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int maxm=20010;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int INF=0x3fffffff;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 Node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u,d;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Node(int x,int y):u(x),d(y){}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bool operator&lt;(const Node&amp;p)const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d&gt;p.d;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 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to,next,w;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}edge[maxm];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head[maxn],head1[maxn],tol;//正向反向边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d[maxn],pre[maxn];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 vis[maxn];//最短路建最短路径树部分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s,t,K,T,n,m;//起点、终点、第K短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inline void Addedge(int u,int v,int w)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edge[tol].to=v;edge[tol].w=w;edge[tol].next=head[u];head[u]=tol++;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edge[tol].to=u;edge[tol].w=w;edge[tol].next=head1[v];head1[v]=tol++;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inline void dijsktra()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for(int i=1;i&lt;=n;i++){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d[i]=INF;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vis[i]=0;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pre[i]=-1;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priority_queue&lt;Node&gt;Q;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Q.push(Node(t,d[t]=0));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while(!Q.empty())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u=Q.top().u;Q.pop();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if(vis[u]) continue;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vis[u]=1;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for(int i=head1[u];i!=-1;i=edge[i].next){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int v=edge[i].to;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if(!vis[v]&amp;&amp;d[v]&gt;d[u]+edge[i].w){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pre[v]=u;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d[v]=d[u]+edge[i].w;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Q.push(Node(v,d[v]));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rt[maxn],ls[maxn*100],rs[maxn*100],dis[maxn*100];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to[maxn*100],key[maxn*100],tot;//左偏树部分，to是非树边e的弧尾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inline int merge(int x,int y)//可持久化左偏树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if(!x||!y) return x+y;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if(key[x]&gt;key[y]) swap(x,y);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r=++tot;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ls[r]=ls[x];key[r]=key[x];to[r]=to[x];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rs[r]=merge(rs[x],y);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if(dis[ls[r]]&lt;dis[rs[r]]) swap(ls[r],rs[r]);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dis[r]=dis[rs[r]]+1;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r;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inline void dfs(int u)//O(mlogm)建堆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if(pre[u]!=-1) rt[u]=rt[pre[u]];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for(int i=head[u];i!=-1;i=edge[i].next){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v=edge[i].to;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if(v==pre[u]) continue;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r=++tot;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ls[r]=rs[r]=dis[r]=0;key[r]=d[v]+edge[i].w-d[u];to[r]=v;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//非树边边权为增量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rt[u]=merge(rt[u],r);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for(int i=head1[u];i!=-1;i=edge[i].next){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v=edge[i].to;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if(pre[v]==u) dfs(v);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inline int solve()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dijsktra();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if(d[s]==INF) return -1;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if(K==1) return d[s];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--K;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rt[t]=tot=0;//记得初始化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dfs(t);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priority_queue&lt;Node&gt;Q;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Q.push(Node(rt[s],d[s]+key[rt[s]]));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while(!Q.empty())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u=Q.top().u,v=to[u],c=Q.top().d;Q.pop();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if(--K==0) return c;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if(rt[v]) Q.push(Node(rt[v],c+key[rt[v]]));//加新边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if(ls[u]) Q.push(Node(ls[u],c-key[u]+key[ls[u]]));//替换最后一条边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if(rs[u]) Q.push(Node(rs[u],c-key[u]+key[rs[u]]));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-1;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仙人掌图的判定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/*性质 1 仙人掌图的 DFS 树没有横向边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性质 2 Low(u)&lt;=DFS(v) (u 是 v 的儿子)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性质 3 设某个点 v 有 a(v)个儿子的 Low 值小于 DFS(v)，同时 v 自己有 b(v)条逆向边。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 a(v)+b(v)&lt;2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*/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inline void Tarjan(int u)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dfn[u]=low[u]=++tot;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stk[top++]=u;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v,sum=0;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for(int i=head[u];i!=-1;i=edge[i].next){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v=edge[i].to;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if(vis[v]) ok=0;//仙人掌图无横向边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if(!dfn[v]){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Tarjan(v);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if(low[v]&lt;low[u]) low[u]=low[v];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if(low[v]&lt;dfn[u]&amp;&amp;++sum&gt;=2) ok=0;//性质3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else if(!bel[v]&amp;&amp;dfn[v]&lt;dfn[u]){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if(dfn[v]&lt;low[u]) low[u]=dfn[v];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if(++sum&gt;=2) ok=0;//性质3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if(dfn[u]==low[u]){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++blocks;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do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v=stk[--top];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bel[v]=blocks;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}while(v!=u);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vis[u]=1;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8680DA"/>
    <w:multiLevelType w:val="singleLevel"/>
    <w:tmpl w:val="538680D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0D4C9E"/>
    <w:rsid w:val="171E632D"/>
    <w:rsid w:val="640D4C9E"/>
    <w:rsid w:val="680438CA"/>
    <w:rsid w:val="692D4AB7"/>
    <w:rsid w:val="6B9A2C9C"/>
    <w:rsid w:val="6D535020"/>
    <w:rsid w:val="6ED32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US\AppData\Roaming\Kingsoft\wps\addons\pool\win-i386\knewfileruby_1.0.0.11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Office_11.1.0.7989_F1E327BC-269C-435d-A152-05C5408002CA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2018-11-02T16:03:00Z</dcterms:created>
  <dc:creator>ASUS</dc:creator>
  <cp:lastModifiedBy>ASUS</cp:lastModifiedBy>
  <dcterms:modified xsi:type="dcterms:W3CDTF">2018-11-28T11:42:06Z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